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在现有网站的基础上，我们将开发一个名为“</w:t>
      </w:r>
      <w:r>
        <w:rPr>
          <w:rFonts w:hint="eastAsia" w:ascii="微软雅黑" w:hAnsi="微软雅黑" w:eastAsia="微软雅黑" w:cs="微软雅黑"/>
          <w:lang w:val="en-US" w:eastAsia="zh-CN"/>
        </w:rPr>
        <w:t>可视化</w:t>
      </w:r>
      <w:r>
        <w:rPr>
          <w:rFonts w:hint="eastAsia" w:ascii="微软雅黑" w:hAnsi="微软雅黑" w:eastAsia="微软雅黑" w:cs="微软雅黑"/>
        </w:rPr>
        <w:t>”的新功能，该功能将整合到当前的网站上。https://www.oakwoodgroveestates.com/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可视化</w:t>
      </w:r>
      <w:r>
        <w:rPr>
          <w:rFonts w:hint="eastAsia" w:ascii="微软雅黑" w:hAnsi="微软雅黑" w:eastAsia="微软雅黑" w:cs="微软雅黑"/>
        </w:rPr>
        <w:t>”将放在菜单栏中。使用“</w:t>
      </w:r>
      <w:r>
        <w:rPr>
          <w:rFonts w:hint="eastAsia" w:ascii="微软雅黑" w:hAnsi="微软雅黑" w:eastAsia="微软雅黑" w:cs="微软雅黑"/>
          <w:lang w:val="en-US" w:eastAsia="zh-CN"/>
        </w:rPr>
        <w:t>可视化</w:t>
      </w:r>
      <w:r>
        <w:rPr>
          <w:rFonts w:hint="eastAsia" w:ascii="微软雅黑" w:hAnsi="微软雅黑" w:eastAsia="微软雅黑" w:cs="微软雅黑"/>
        </w:rPr>
        <w:t>”工具，终端用户或销售人员可以查看房子的原始图片，也可以更改房屋组件的颜色或整个房屋选项，查看新房子的效果。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功能流程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6644005" cy="2452370"/>
            <wp:effectExtent l="0" t="0" r="1079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用户操作流程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网站首页</w:t>
      </w:r>
      <w:r>
        <w:rPr>
          <w:rFonts w:hint="eastAsia" w:ascii="微软雅黑" w:hAnsi="微软雅黑" w:eastAsia="微软雅黑" w:cs="微软雅黑"/>
          <w:sz w:val="24"/>
          <w:szCs w:val="24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点击菜单栏中的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'Visualizer'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 进入房屋列表页面;【P1】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在房子列表中，选择一个房子，进入房子详情页面；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【P2】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房屋效果DIY.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840" w:leftChars="0" w:right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方法1：选择房子的总体效果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1260" w:leftChars="0" w:right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在右侧选项列表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sz w:val="24"/>
          <w:szCs w:val="24"/>
        </w:rPr>
        <w:t>选择一个选项；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方法2：选择组件颜色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1260" w:leftChars="0" w:right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将鼠标移动到门上，就会显示一些文本。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【P3】</w:t>
      </w:r>
    </w:p>
    <w:p>
      <w:pPr>
        <w:numPr>
          <w:ilvl w:val="0"/>
          <w:numId w:val="6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点击门，然后显示颜色选项。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【P4】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1260" w:leftChars="0" w:right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选择一种颜色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显示房屋新效果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【P5】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642735" cy="3655060"/>
            <wp:effectExtent l="0" t="0" r="120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5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一共有5个房屋，每个房子大概有6个变量，每个变量一般有1-4个可选项。比如，房屋1，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变量：有门、窗、屋顶、门廊、墙壁这五个变量，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可选项：对于门，有四个可选项：白、黄、红、灰；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所有的图片都会提供JPG，比如，黄色门的房屋效果、白色墙的房屋效果，每个变量的每个可选项都会给到房屋图片。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注意实现网站交互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在房屋主图中，鼠标移动到某个区域，显示文案提示语。比如，鼠标移动到门的位置区域，显示门相关的文案，鼠标移动到墙壁的位置区域，显示墙壁相关的文案。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在房屋主图中，鼠标点击某个区域，则弹出颜色可选项，比如，鼠标点击门的位置区域，则弹出四个色块，红色、黄色、灰色、白色；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点击色块，房屋呈现相应效果。比如，点击红色，则房屋主题区域显示红色门的房屋图片。（图片会提供）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D8283"/>
    <w:multiLevelType w:val="singleLevel"/>
    <w:tmpl w:val="851D828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28566B5"/>
    <w:multiLevelType w:val="singleLevel"/>
    <w:tmpl w:val="B28566B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329086"/>
    <w:multiLevelType w:val="multilevel"/>
    <w:tmpl w:val="E532908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71FA6EB"/>
    <w:multiLevelType w:val="singleLevel"/>
    <w:tmpl w:val="371FA6E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ECE419F"/>
    <w:multiLevelType w:val="singleLevel"/>
    <w:tmpl w:val="3ECE419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06066ED"/>
    <w:multiLevelType w:val="singleLevel"/>
    <w:tmpl w:val="406066E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2D0F51D"/>
    <w:multiLevelType w:val="multilevel"/>
    <w:tmpl w:val="72D0F51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D6FDD"/>
    <w:rsid w:val="2F155DBC"/>
    <w:rsid w:val="3ECF37DD"/>
    <w:rsid w:val="490B4F88"/>
    <w:rsid w:val="506D6FDD"/>
    <w:rsid w:val="67A758BB"/>
    <w:rsid w:val="6D535020"/>
    <w:rsid w:val="7FFA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y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2018-09-05T07:50:00Z</dcterms:created>
  <dc:creator>雪花儿</dc:creator>
  <cp:lastModifiedBy>雪花儿</cp:lastModifiedBy>
  <dcterms:modified xsi:type="dcterms:W3CDTF">2018-09-06T06:28:01Z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